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ED42BFC6B2064B958869748183D2B157"/>
        </w:placeholder>
        <w:docPartList>
          <w:docPartGallery w:val="Quick Parts"/>
          <w:docPartCategory w:val=" Resume Name"/>
        </w:docPartList>
      </w:sdtPr>
      <w:sdtEndPr>
        <w:rPr>
          <w:rFonts w:ascii="Times New Roman" w:hAnsi="Times New Roman" w:cs="Times New Roman"/>
          <w:b/>
          <w:sz w:val="20"/>
          <w:szCs w:val="20"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180"/>
            <w:gridCol w:w="222"/>
          </w:tblGrid>
          <w:tr w:rsidR="00FC6D80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FC6D80" w:rsidRDefault="0073380B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FB7E92013BC84779A240A452054BA98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BB3267">
                      <w:rPr>
                        <w:b w:val="0"/>
                        <w:bCs/>
                        <w:lang w:val="en-IN"/>
                      </w:rPr>
                      <w:t>SAURABH BHAUSAHEB TELORE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FC6D80" w:rsidRDefault="00FC6D80">
                <w:pPr>
                  <w:pStyle w:val="NoSpacing"/>
                  <w:ind w:left="71" w:hanging="71"/>
                  <w:jc w:val="right"/>
                </w:pPr>
              </w:p>
            </w:tc>
          </w:tr>
          <w:tr w:rsidR="00FC6D80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FC6D80" w:rsidRDefault="0073380B" w:rsidP="00BB3267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699E1F1C934841ACB700D9EF659B6932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B3267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AT WARKHED, TAL-SHEVGOAN ,DIST-AHAMDNAGAR ,mAHARASH</w:t>
                    </w:r>
                    <w:r w:rsidR="00BC4C8E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T</w:t>
                    </w:r>
                    <w:r w:rsidR="00BB3267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RA 414502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FC6D80" w:rsidRDefault="00FC6D80">
                <w:pPr>
                  <w:pStyle w:val="NoSpacing"/>
                </w:pPr>
              </w:p>
            </w:tc>
          </w:tr>
          <w:tr w:rsidR="00FC6D80" w:rsidRPr="00BF434D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FC6D80" w:rsidRPr="00BF434D" w:rsidRDefault="0073380B" w:rsidP="00BB326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caps/>
                    <w:color w:val="93A299" w:themeColor="accent1"/>
                    <w:sz w:val="20"/>
                    <w:szCs w:val="20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alias w:val="Phone"/>
                    <w:id w:val="-1808010215"/>
                    <w:placeholder>
                      <w:docPart w:val="39AE092A9CDA43CF870E2D395C8BD199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BB3267" w:rsidRPr="00BF434D"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20"/>
                        <w:szCs w:val="20"/>
                      </w:rPr>
                      <w:t>7350142324,9762973236</w:t>
                    </w:r>
                  </w:sdtContent>
                </w:sdt>
                <w:r w:rsidR="007166C2" w:rsidRPr="00BF434D">
                  <w:rPr>
                    <w:rFonts w:ascii="Times New Roman" w:hAnsi="Times New Roman" w:cs="Times New Roman"/>
                    <w:b/>
                    <w:color w:val="93A299" w:themeColor="accent1"/>
                    <w:sz w:val="20"/>
                    <w:szCs w:val="20"/>
                  </w:rPr>
                  <w:t xml:space="preserve">  ▪  </w:t>
                </w:r>
                <w:r w:rsidR="007166C2" w:rsidRPr="00BF434D">
                  <w:rPr>
                    <w:rFonts w:ascii="Times New Roman" w:eastAsiaTheme="minorEastAsia" w:hAnsi="Times New Roman" w:cs="Times New Roman"/>
                    <w:b/>
                    <w:color w:val="93A299" w:themeColor="accent1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color w:val="0070C0"/>
                      <w:sz w:val="20"/>
                      <w:szCs w:val="20"/>
                    </w:rPr>
                    <w:alias w:val="E-mail Address"/>
                    <w:id w:val="-725216357"/>
                    <w:placeholder>
                      <w:docPart w:val="AF72533CE41149D0AE33C4B11ED53CEF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BB3267" w:rsidRPr="00BF434D">
                      <w:rPr>
                        <w:rFonts w:ascii="Times New Roman" w:hAnsi="Times New Roman" w:cs="Times New Roman"/>
                        <w:b/>
                        <w:color w:val="0070C0"/>
                        <w:sz w:val="20"/>
                        <w:szCs w:val="20"/>
                      </w:rPr>
                      <w:t>saurabhtelore99@gmail.com</w:t>
                    </w:r>
                  </w:sdtContent>
                </w:sdt>
                <w:r w:rsidR="007166C2" w:rsidRPr="00BF434D">
                  <w:rPr>
                    <w:rFonts w:ascii="Times New Roman" w:hAnsi="Times New Roman" w:cs="Times New Roman"/>
                    <w:b/>
                    <w:color w:val="93A299" w:themeColor="accent1"/>
                    <w:sz w:val="20"/>
                    <w:szCs w:val="20"/>
                  </w:rPr>
                  <w:t xml:space="preserve">   ▪ 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FC6D80" w:rsidRPr="00BF434D" w:rsidRDefault="00FC6D80">
                <w:pPr>
                  <w:pStyle w:val="NoSpacing"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</w:p>
            </w:tc>
          </w:tr>
        </w:tbl>
        <w:p w:rsidR="00FC6D80" w:rsidRPr="00BF434D" w:rsidRDefault="0073380B">
          <w:pPr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</w:p>
      </w:sdtContent>
    </w:sdt>
    <w:p w:rsidR="00FC6D80" w:rsidRPr="00514390" w:rsidRDefault="007166C2">
      <w:pPr>
        <w:pStyle w:val="SectionHeading"/>
        <w:rPr>
          <w:rFonts w:ascii="Times New Roman" w:hAnsi="Times New Roman" w:cs="Times New Roman"/>
          <w:szCs w:val="24"/>
          <w:u w:val="single"/>
        </w:rPr>
      </w:pPr>
      <w:r w:rsidRPr="00514390">
        <w:rPr>
          <w:rFonts w:ascii="Times New Roman" w:hAnsi="Times New Roman" w:cs="Times New Roman"/>
          <w:szCs w:val="24"/>
          <w:u w:val="single"/>
        </w:rPr>
        <w:t>Objectives</w:t>
      </w:r>
    </w:p>
    <w:p w:rsidR="00FC6D80" w:rsidRPr="00514390" w:rsidRDefault="00BB3267">
      <w:pPr>
        <w:rPr>
          <w:rFonts w:ascii="Times New Roman" w:hAnsi="Times New Roman" w:cs="Times New Roman"/>
          <w:sz w:val="24"/>
          <w:szCs w:val="24"/>
        </w:rPr>
      </w:pPr>
      <w:r w:rsidRPr="00514390">
        <w:rPr>
          <w:rFonts w:ascii="Times New Roman" w:hAnsi="Times New Roman" w:cs="Times New Roman"/>
          <w:sz w:val="24"/>
          <w:szCs w:val="24"/>
        </w:rPr>
        <w:t xml:space="preserve">To utilize my technical skills and provide a professional service to customer by applying my knowledge </w:t>
      </w:r>
      <w:r w:rsidR="00F14646" w:rsidRPr="00514390">
        <w:rPr>
          <w:rFonts w:ascii="Times New Roman" w:hAnsi="Times New Roman" w:cs="Times New Roman"/>
          <w:sz w:val="24"/>
          <w:szCs w:val="24"/>
        </w:rPr>
        <w:t>and working in a challenging and motivating working environment.</w:t>
      </w:r>
    </w:p>
    <w:p w:rsidR="00FC6D80" w:rsidRPr="00514390" w:rsidRDefault="007166C2">
      <w:pPr>
        <w:pStyle w:val="SectionHeading"/>
        <w:rPr>
          <w:rFonts w:ascii="Times New Roman" w:hAnsi="Times New Roman" w:cs="Times New Roman"/>
          <w:szCs w:val="24"/>
          <w:u w:val="single"/>
        </w:rPr>
      </w:pPr>
      <w:r w:rsidRPr="00514390">
        <w:rPr>
          <w:rFonts w:ascii="Times New Roman" w:hAnsi="Times New Roman" w:cs="Times New Roman"/>
          <w:szCs w:val="24"/>
          <w:u w:val="single"/>
        </w:rPr>
        <w:t>Experience</w:t>
      </w:r>
    </w:p>
    <w:p w:rsidR="00FC6D80" w:rsidRPr="00514390" w:rsidRDefault="00BB3267">
      <w:pPr>
        <w:pStyle w:val="Subsection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  <w:specVanish/>
        </w:rPr>
      </w:pPr>
      <w:r w:rsidRPr="00514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Internship Trainee</w:t>
      </w:r>
    </w:p>
    <w:p w:rsidR="00FC6D80" w:rsidRPr="00514390" w:rsidRDefault="00716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390">
        <w:rPr>
          <w:rFonts w:ascii="Times New Roman" w:eastAsiaTheme="majorEastAsia" w:hAnsi="Times New Roman" w:cs="Times New Roman"/>
          <w:b/>
          <w:color w:val="000000" w:themeColor="text1"/>
          <w:spacing w:val="24"/>
          <w:sz w:val="24"/>
          <w:szCs w:val="24"/>
        </w:rPr>
        <w:t xml:space="preserve"> ▪</w:t>
      </w:r>
      <w:proofErr w:type="gramStart"/>
      <w:r w:rsidR="00BB3267"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>Six month</w:t>
      </w:r>
      <w:proofErr w:type="gramEnd"/>
      <w:r w:rsidR="00BB3267"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Internship</w:t>
      </w:r>
      <w:r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0FB7"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3267"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>pursuing</w:t>
      </w:r>
      <w:r w:rsidR="00E10FB7"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(Salesforce)</w:t>
      </w:r>
    </w:p>
    <w:p w:rsidR="00FC6D80" w:rsidRPr="00514390" w:rsidRDefault="00BB3267">
      <w:pPr>
        <w:spacing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Radiant IT Services </w:t>
      </w:r>
      <w:proofErr w:type="spellStart"/>
      <w:r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>Pvt</w:t>
      </w:r>
      <w:proofErr w:type="spellEnd"/>
      <w:r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Ltd</w:t>
      </w:r>
      <w:r w:rsidR="007166C2" w:rsidRPr="00514390">
        <w:rPr>
          <w:rFonts w:ascii="Times New Roman" w:hAnsi="Times New Roman" w:cs="Times New Roman"/>
          <w:color w:val="000000" w:themeColor="text1"/>
          <w:spacing w:val="24"/>
          <w:sz w:val="24"/>
          <w:szCs w:val="24"/>
        </w:rPr>
        <w:t xml:space="preserve"> </w:t>
      </w:r>
      <w:r w:rsidR="007166C2" w:rsidRPr="00514390">
        <w:rPr>
          <w:rFonts w:ascii="Times New Roman" w:eastAsiaTheme="majorEastAsia" w:hAnsi="Times New Roman" w:cs="Times New Roman"/>
          <w:color w:val="000000" w:themeColor="text1"/>
          <w:spacing w:val="24"/>
          <w:sz w:val="24"/>
          <w:szCs w:val="24"/>
        </w:rPr>
        <w:t xml:space="preserve">▪ </w:t>
      </w:r>
      <w:r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>Pune, Maharashtra</w:t>
      </w:r>
      <w:r w:rsidR="00E07545"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7545"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7545" w:rsidRPr="005143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10FB7" w:rsidRPr="00514390" w:rsidRDefault="00C268E8">
      <w:pPr>
        <w:spacing w:line="264" w:lineRule="auto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proofErr w:type="spellStart"/>
      <w:r w:rsidRPr="00514390">
        <w:rPr>
          <w:rFonts w:ascii="Times New Roman" w:hAnsi="Times New Roman" w:cs="Times New Roman"/>
          <w:b/>
          <w:color w:val="000000" w:themeColor="text1"/>
          <w:sz w:val="22"/>
          <w:szCs w:val="24"/>
        </w:rPr>
        <w:t>Traihead</w:t>
      </w:r>
      <w:proofErr w:type="spellEnd"/>
      <w:r w:rsidRPr="00514390">
        <w:rPr>
          <w:rFonts w:ascii="Times New Roman" w:hAnsi="Times New Roman" w:cs="Times New Roman"/>
          <w:b/>
          <w:color w:val="000000" w:themeColor="text1"/>
          <w:sz w:val="22"/>
          <w:szCs w:val="24"/>
        </w:rPr>
        <w:t xml:space="preserve"> Point Earned</w:t>
      </w:r>
      <w:r w:rsidR="00514390" w:rsidRPr="00514390">
        <w:rPr>
          <w:rFonts w:ascii="Times New Roman" w:hAnsi="Times New Roman" w:cs="Times New Roman"/>
          <w:b/>
          <w:color w:val="000000" w:themeColor="text1"/>
          <w:sz w:val="22"/>
          <w:szCs w:val="24"/>
        </w:rPr>
        <w:t>:</w:t>
      </w:r>
      <w:r w:rsidR="00097F6C">
        <w:rPr>
          <w:rFonts w:ascii="Times New Roman" w:hAnsi="Times New Roman" w:cs="Times New Roman"/>
          <w:b/>
          <w:color w:val="000000" w:themeColor="text1"/>
          <w:sz w:val="22"/>
          <w:szCs w:val="24"/>
        </w:rPr>
        <w:t>28</w:t>
      </w:r>
      <w:r w:rsidR="00E10FB7" w:rsidRPr="00514390">
        <w:rPr>
          <w:rFonts w:ascii="Times New Roman" w:hAnsi="Times New Roman" w:cs="Times New Roman"/>
          <w:b/>
          <w:color w:val="000000" w:themeColor="text1"/>
          <w:sz w:val="22"/>
          <w:szCs w:val="24"/>
        </w:rPr>
        <w:t xml:space="preserve"> Badges , </w:t>
      </w:r>
      <w:r w:rsidR="00097F6C">
        <w:rPr>
          <w:rFonts w:ascii="Times New Roman" w:hAnsi="Times New Roman" w:cs="Times New Roman"/>
          <w:b/>
          <w:color w:val="000000" w:themeColor="text1"/>
          <w:sz w:val="22"/>
          <w:szCs w:val="24"/>
        </w:rPr>
        <w:t>22075</w:t>
      </w:r>
      <w:r w:rsidR="00E10FB7" w:rsidRPr="00514390">
        <w:rPr>
          <w:rFonts w:ascii="Times New Roman" w:hAnsi="Times New Roman" w:cs="Times New Roman"/>
          <w:b/>
          <w:color w:val="000000" w:themeColor="text1"/>
          <w:sz w:val="22"/>
          <w:szCs w:val="24"/>
        </w:rPr>
        <w:t xml:space="preserve"> Point &amp; </w:t>
      </w:r>
      <w:r w:rsidR="00097F6C">
        <w:rPr>
          <w:rFonts w:ascii="Times New Roman" w:hAnsi="Times New Roman" w:cs="Times New Roman"/>
          <w:b/>
          <w:color w:val="000000" w:themeColor="text1"/>
          <w:sz w:val="22"/>
          <w:szCs w:val="24"/>
        </w:rPr>
        <w:t>4</w:t>
      </w:r>
      <w:r w:rsidR="00E10FB7" w:rsidRPr="00514390">
        <w:rPr>
          <w:rFonts w:ascii="Times New Roman" w:hAnsi="Times New Roman" w:cs="Times New Roman"/>
          <w:b/>
          <w:color w:val="000000" w:themeColor="text1"/>
          <w:sz w:val="22"/>
          <w:szCs w:val="24"/>
        </w:rPr>
        <w:t xml:space="preserve"> trails</w:t>
      </w:r>
      <w:bookmarkStart w:id="0" w:name="_GoBack"/>
      <w:bookmarkEnd w:id="0"/>
    </w:p>
    <w:p w:rsidR="00E10FB7" w:rsidRPr="00BF434D" w:rsidRDefault="00C268E8">
      <w:pPr>
        <w:spacing w:line="264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14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Trailhead Link</w:t>
      </w:r>
      <w:r w:rsidR="00E10FB7" w:rsidRPr="00514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514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545" w:rsidRPr="00BF434D">
        <w:rPr>
          <w:rFonts w:ascii="Times New Roman" w:hAnsi="Times New Roman" w:cs="Times New Roman"/>
          <w:color w:val="0070C0"/>
          <w:sz w:val="24"/>
          <w:szCs w:val="24"/>
        </w:rPr>
        <w:t>https://www.salesforce.com/trailblazer/sau09</w:t>
      </w:r>
    </w:p>
    <w:p w:rsidR="00FC6D80" w:rsidRPr="00514390" w:rsidRDefault="007166C2">
      <w:pPr>
        <w:pStyle w:val="SectionHeading"/>
        <w:rPr>
          <w:rFonts w:ascii="Times New Roman" w:hAnsi="Times New Roman" w:cs="Times New Roman"/>
          <w:szCs w:val="24"/>
          <w:u w:val="single"/>
        </w:rPr>
      </w:pPr>
      <w:r w:rsidRPr="00514390">
        <w:rPr>
          <w:rFonts w:ascii="Times New Roman" w:hAnsi="Times New Roman" w:cs="Times New Roman"/>
          <w:szCs w:val="24"/>
          <w:u w:val="single"/>
        </w:rPr>
        <w:t>Skills</w:t>
      </w:r>
    </w:p>
    <w:p w:rsidR="003643C4" w:rsidRPr="003643C4" w:rsidRDefault="003643C4" w:rsidP="003643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</w:t>
      </w: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Sal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esforce CRM Administration and C</w:t>
      </w: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ustomization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.</w:t>
      </w:r>
    </w:p>
    <w:p w:rsidR="003643C4" w:rsidRPr="003643C4" w:rsidRDefault="003643C4" w:rsidP="003643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</w:t>
      </w: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Creating and Maintaining Reports and D</w:t>
      </w: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ashboards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.</w:t>
      </w:r>
    </w:p>
    <w:p w:rsidR="003643C4" w:rsidRPr="003643C4" w:rsidRDefault="003643C4" w:rsidP="003643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</w:t>
      </w: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Managing Security, Users, Roles, Profiles, Groups, Queues, Sharing Rules and L</w:t>
      </w: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ayouts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.</w:t>
      </w:r>
    </w:p>
    <w:p w:rsidR="003643C4" w:rsidRPr="003643C4" w:rsidRDefault="003643C4" w:rsidP="003643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</w:t>
      </w: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Salesforce Lightning Experience</w:t>
      </w:r>
    </w:p>
    <w:p w:rsidR="003643C4" w:rsidRPr="003643C4" w:rsidRDefault="003643C4" w:rsidP="003643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</w:t>
      </w: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Workflow and A</w:t>
      </w: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pproval processes</w:t>
      </w:r>
    </w:p>
    <w:p w:rsidR="003643C4" w:rsidRPr="003643C4" w:rsidRDefault="003643C4" w:rsidP="003643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</w:t>
      </w: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Data M</w:t>
      </w: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igration and </w:t>
      </w:r>
      <w:r w:rsidR="00C268E8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Data Quality 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M</w:t>
      </w:r>
      <w:r w:rsidRPr="003643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anagement</w:t>
      </w:r>
    </w:p>
    <w:p w:rsidR="00C268E8" w:rsidRPr="00CF6D4D" w:rsidRDefault="00C268E8" w:rsidP="00C268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 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Strong Analytical and P</w:t>
      </w: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roblem-solving skills</w:t>
      </w:r>
    </w:p>
    <w:p w:rsidR="00E07545" w:rsidRPr="00CF6D4D" w:rsidRDefault="00C268E8" w:rsidP="00C268E8">
      <w:pPr>
        <w:widowControl w:val="0"/>
        <w:tabs>
          <w:tab w:val="left" w:pos="1120"/>
          <w:tab w:val="left" w:pos="1121"/>
        </w:tabs>
        <w:autoSpaceDE w:val="0"/>
        <w:autoSpaceDN w:val="0"/>
        <w:spacing w:before="43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 </w:t>
      </w:r>
      <w:r w:rsidR="00BF434D"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Excellent Communication and T</w:t>
      </w:r>
      <w:r w:rsidRPr="00CF6D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eamwork abilities</w:t>
      </w:r>
    </w:p>
    <w:p w:rsidR="00FC6D80" w:rsidRPr="00514390" w:rsidRDefault="007166C2">
      <w:pPr>
        <w:pStyle w:val="SectionHeading"/>
        <w:rPr>
          <w:rFonts w:ascii="Times New Roman" w:hAnsi="Times New Roman" w:cs="Times New Roman"/>
          <w:szCs w:val="24"/>
          <w:u w:val="single"/>
        </w:rPr>
      </w:pPr>
      <w:r w:rsidRPr="00514390">
        <w:rPr>
          <w:rFonts w:ascii="Times New Roman" w:hAnsi="Times New Roman" w:cs="Times New Roman"/>
          <w:szCs w:val="24"/>
          <w:u w:val="single"/>
        </w:rPr>
        <w:t>Education</w:t>
      </w:r>
    </w:p>
    <w:p w:rsidR="00BB3267" w:rsidRPr="00514390" w:rsidRDefault="00514390" w:rsidP="00BB3267">
      <w:pPr>
        <w:spacing w:after="0" w:line="240" w:lineRule="auto"/>
        <w:rPr>
          <w:rFonts w:ascii="Times New Roman" w:hAnsi="Times New Roman" w:cs="Times New Roman"/>
          <w:color w:val="000000" w:themeColor="text1"/>
          <w:spacing w:val="24"/>
          <w:sz w:val="22"/>
          <w:szCs w:val="24"/>
        </w:rPr>
      </w:pPr>
      <w:r w:rsidRPr="005143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 </w:t>
      </w:r>
      <w:proofErr w:type="spellStart"/>
      <w:r w:rsidR="00FF042D" w:rsidRPr="00514390">
        <w:rPr>
          <w:rFonts w:ascii="Times New Roman" w:hAnsi="Times New Roman" w:cs="Times New Roman"/>
          <w:color w:val="000000" w:themeColor="text1"/>
          <w:spacing w:val="24"/>
          <w:sz w:val="22"/>
          <w:szCs w:val="24"/>
        </w:rPr>
        <w:t>Bachalar’</w:t>
      </w:r>
      <w:r w:rsidRPr="00514390">
        <w:rPr>
          <w:rFonts w:ascii="Times New Roman" w:hAnsi="Times New Roman" w:cs="Times New Roman"/>
          <w:color w:val="000000" w:themeColor="text1"/>
          <w:spacing w:val="24"/>
          <w:sz w:val="22"/>
          <w:szCs w:val="24"/>
        </w:rPr>
        <w:t>s</w:t>
      </w:r>
      <w:proofErr w:type="spellEnd"/>
      <w:r w:rsidRPr="00514390">
        <w:rPr>
          <w:rFonts w:ascii="Times New Roman" w:hAnsi="Times New Roman" w:cs="Times New Roman"/>
          <w:color w:val="000000" w:themeColor="text1"/>
          <w:spacing w:val="24"/>
          <w:sz w:val="22"/>
          <w:szCs w:val="24"/>
        </w:rPr>
        <w:t xml:space="preserve"> Degree i</w:t>
      </w:r>
      <w:r w:rsidR="00FF042D" w:rsidRPr="00514390">
        <w:rPr>
          <w:rFonts w:ascii="Times New Roman" w:hAnsi="Times New Roman" w:cs="Times New Roman"/>
          <w:color w:val="000000" w:themeColor="text1"/>
          <w:spacing w:val="24"/>
          <w:sz w:val="22"/>
          <w:szCs w:val="24"/>
        </w:rPr>
        <w:t>n Mechanical Engineering,2021 wi</w:t>
      </w:r>
      <w:r w:rsidRPr="00514390">
        <w:rPr>
          <w:rFonts w:ascii="Times New Roman" w:hAnsi="Times New Roman" w:cs="Times New Roman"/>
          <w:color w:val="000000" w:themeColor="text1"/>
          <w:spacing w:val="24"/>
          <w:sz w:val="22"/>
          <w:szCs w:val="24"/>
        </w:rPr>
        <w:t>th 71.87%</w:t>
      </w:r>
    </w:p>
    <w:p w:rsidR="00FF042D" w:rsidRPr="00514390" w:rsidRDefault="00FF042D" w:rsidP="00BB3267">
      <w:pPr>
        <w:spacing w:after="0" w:line="240" w:lineRule="auto"/>
        <w:rPr>
          <w:rFonts w:ascii="Times New Roman" w:hAnsi="Times New Roman" w:cs="Times New Roman"/>
          <w:color w:val="000000" w:themeColor="text1"/>
          <w:spacing w:val="24"/>
          <w:sz w:val="24"/>
          <w:szCs w:val="24"/>
        </w:rPr>
      </w:pPr>
    </w:p>
    <w:p w:rsidR="00BB3267" w:rsidRPr="00514390" w:rsidRDefault="00BB3267" w:rsidP="00514390">
      <w:pPr>
        <w:spacing w:before="243" w:after="46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  <w:u w:val="single"/>
        </w:rPr>
      </w:pPr>
      <w:r w:rsidRPr="0051439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PERSONAL DEATILS</w:t>
      </w:r>
      <w:r w:rsidRPr="005143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  <w:u w:val="single"/>
        </w:rPr>
        <w:t>:</w:t>
      </w:r>
    </w:p>
    <w:p w:rsidR="00514390" w:rsidRPr="00514390" w:rsidRDefault="00BB3267" w:rsidP="00514390">
      <w:pPr>
        <w:spacing w:before="243" w:after="46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5143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Date of Birth:</w:t>
      </w:r>
      <w:r w:rsidRPr="005143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09 May 1999</w:t>
      </w:r>
    </w:p>
    <w:p w:rsidR="00BB3267" w:rsidRPr="00514390" w:rsidRDefault="00BB3267" w:rsidP="00514390">
      <w:pPr>
        <w:spacing w:before="243" w:after="46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5143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Language:</w:t>
      </w:r>
      <w:r w:rsidRPr="005143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English, Hindi, Marathi</w:t>
      </w:r>
      <w:r w:rsidR="00E07545" w:rsidRPr="005143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(</w:t>
      </w:r>
      <w:r w:rsidR="00E10FB7" w:rsidRPr="005143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Mother Tongue)</w:t>
      </w:r>
    </w:p>
    <w:p w:rsidR="00BB3267" w:rsidRPr="00514390" w:rsidRDefault="00BB3267" w:rsidP="00514390">
      <w:pPr>
        <w:spacing w:before="243" w:after="46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5143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Marital status:</w:t>
      </w:r>
      <w:r w:rsidRPr="005143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unmarried</w:t>
      </w:r>
    </w:p>
    <w:p w:rsidR="00BB3267" w:rsidRPr="00514390" w:rsidRDefault="00BB3267" w:rsidP="00514390">
      <w:pPr>
        <w:spacing w:before="243" w:after="46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51439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Nationality:</w:t>
      </w:r>
      <w:r w:rsidRPr="00514390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Indian</w:t>
      </w:r>
    </w:p>
    <w:p w:rsidR="005F583F" w:rsidRPr="00514390" w:rsidRDefault="005F583F" w:rsidP="00BB3267">
      <w:pPr>
        <w:spacing w:before="243" w:after="46"/>
        <w:ind w:left="4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</w:p>
    <w:p w:rsidR="00FC6D80" w:rsidRPr="00514390" w:rsidRDefault="007166C2" w:rsidP="00BB3267">
      <w:pPr>
        <w:spacing w:after="0" w:line="240" w:lineRule="auto"/>
        <w:rPr>
          <w:rFonts w:ascii="Times New Roman" w:hAnsi="Times New Roman" w:cs="Times New Roman"/>
          <w:color w:val="564B3C" w:themeColor="text2"/>
          <w:sz w:val="24"/>
          <w:szCs w:val="24"/>
        </w:rPr>
      </w:pPr>
      <w:r w:rsidRPr="00514390">
        <w:rPr>
          <w:rFonts w:ascii="Times New Roman" w:hAnsi="Times New Roman" w:cs="Times New Roman"/>
          <w:color w:val="564B3C" w:themeColor="text2"/>
          <w:spacing w:val="24"/>
          <w:sz w:val="24"/>
          <w:szCs w:val="24"/>
        </w:rPr>
        <w:t xml:space="preserve"> </w:t>
      </w:r>
    </w:p>
    <w:p w:rsidR="00FC6D80" w:rsidRPr="00514390" w:rsidRDefault="00BB3267">
      <w:pPr>
        <w:pStyle w:val="SectionHeading"/>
        <w:rPr>
          <w:rFonts w:ascii="Times New Roman" w:hAnsi="Times New Roman" w:cs="Times New Roman"/>
          <w:szCs w:val="24"/>
          <w:u w:val="single"/>
        </w:rPr>
      </w:pPr>
      <w:r w:rsidRPr="00514390">
        <w:rPr>
          <w:rFonts w:ascii="Times New Roman" w:hAnsi="Times New Roman" w:cs="Times New Roman"/>
          <w:szCs w:val="24"/>
          <w:u w:val="single"/>
        </w:rPr>
        <w:t>DECLARATION</w:t>
      </w:r>
    </w:p>
    <w:p w:rsidR="00BB3267" w:rsidRPr="00514390" w:rsidRDefault="00BB3267" w:rsidP="00BB3267">
      <w:pPr>
        <w:rPr>
          <w:rFonts w:ascii="Times New Roman" w:hAnsi="Times New Roman" w:cs="Times New Roman"/>
          <w:sz w:val="24"/>
          <w:szCs w:val="24"/>
        </w:rPr>
      </w:pPr>
      <w:r w:rsidRPr="00514390">
        <w:rPr>
          <w:rFonts w:ascii="Times New Roman" w:hAnsi="Times New Roman" w:cs="Times New Roman"/>
          <w:sz w:val="24"/>
          <w:szCs w:val="24"/>
        </w:rPr>
        <w:lastRenderedPageBreak/>
        <w:t xml:space="preserve">          I hereby affirm the above mentioned information </w:t>
      </w:r>
      <w:r w:rsidR="005F583F" w:rsidRPr="00514390">
        <w:rPr>
          <w:rFonts w:ascii="Times New Roman" w:hAnsi="Times New Roman" w:cs="Times New Roman"/>
          <w:sz w:val="24"/>
          <w:szCs w:val="24"/>
        </w:rPr>
        <w:t>is correct to the best of my knowledge and I bear the responsibility of correctness.</w:t>
      </w:r>
    </w:p>
    <w:p w:rsidR="005F583F" w:rsidRPr="00514390" w:rsidRDefault="005F583F" w:rsidP="005F583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514390">
        <w:rPr>
          <w:rFonts w:ascii="Times New Roman" w:hAnsi="Times New Roman" w:cs="Times New Roman"/>
          <w:b/>
          <w:sz w:val="24"/>
          <w:szCs w:val="24"/>
        </w:rPr>
        <w:t xml:space="preserve">Date:                                                                                                        </w:t>
      </w:r>
      <w:proofErr w:type="gramStart"/>
      <w:r w:rsidRPr="005143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02A6" w:rsidRPr="005143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439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End"/>
      <w:r w:rsidRPr="00514390">
        <w:rPr>
          <w:rFonts w:ascii="Times New Roman" w:hAnsi="Times New Roman" w:cs="Times New Roman"/>
          <w:b/>
          <w:sz w:val="24"/>
          <w:szCs w:val="24"/>
        </w:rPr>
        <w:t>Telore</w:t>
      </w:r>
      <w:proofErr w:type="spellEnd"/>
      <w:r w:rsidRPr="005143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4390">
        <w:rPr>
          <w:rFonts w:ascii="Times New Roman" w:hAnsi="Times New Roman" w:cs="Times New Roman"/>
          <w:b/>
          <w:sz w:val="24"/>
          <w:szCs w:val="24"/>
        </w:rPr>
        <w:t>Saurabh</w:t>
      </w:r>
      <w:proofErr w:type="spellEnd"/>
      <w:r w:rsidRPr="00514390">
        <w:rPr>
          <w:rFonts w:ascii="Times New Roman" w:hAnsi="Times New Roman" w:cs="Times New Roman"/>
          <w:b/>
          <w:sz w:val="24"/>
          <w:szCs w:val="24"/>
        </w:rPr>
        <w:t xml:space="preserve"> B.)</w:t>
      </w:r>
    </w:p>
    <w:p w:rsidR="005F583F" w:rsidRPr="00514390" w:rsidRDefault="005F583F" w:rsidP="005F583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514390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5F583F" w:rsidRPr="005935FD" w:rsidRDefault="005F583F" w:rsidP="005F583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5F583F" w:rsidRPr="005935FD" w:rsidRDefault="005F583F" w:rsidP="005F583F">
      <w:pPr>
        <w:rPr>
          <w:rFonts w:ascii="Times New Roman" w:hAnsi="Times New Roman" w:cs="Times New Roman"/>
          <w:sz w:val="24"/>
          <w:szCs w:val="24"/>
        </w:rPr>
      </w:pPr>
    </w:p>
    <w:p w:rsidR="00FC6D80" w:rsidRDefault="00FC6D80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FC6D80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80B" w:rsidRDefault="0073380B">
      <w:pPr>
        <w:spacing w:after="0" w:line="240" w:lineRule="auto"/>
      </w:pPr>
      <w:r>
        <w:separator/>
      </w:r>
    </w:p>
  </w:endnote>
  <w:endnote w:type="continuationSeparator" w:id="0">
    <w:p w:rsidR="0073380B" w:rsidRDefault="0073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D80" w:rsidRDefault="007166C2">
    <w:pPr>
      <w:pStyle w:val="Footer"/>
    </w:pPr>
    <w:r>
      <w:rPr>
        <w:noProof/>
        <w:color w:val="93A299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6D80" w:rsidRDefault="00FC6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FC6D80" w:rsidRDefault="00FC6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6D80" w:rsidRDefault="00FC6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FC6D80" w:rsidRDefault="00FC6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6D80" w:rsidRDefault="00FC6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FC6D80" w:rsidRDefault="00FC6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6D80" w:rsidRDefault="0073380B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07EDE4DA93F246669E2EE853E3586A7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B326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en-IN"/>
                                </w:rPr>
                                <w:t>SAURABH BHAUSAHEB TELORE</w:t>
                              </w:r>
                            </w:sdtContent>
                          </w:sdt>
                          <w:r w:rsidR="007166C2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7166C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7166C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7166C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166C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F6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7166C2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FC6D80" w:rsidRDefault="0073380B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07EDE4DA93F246669E2EE853E3586A73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B3267">
                          <w:rPr>
                            <w:color w:val="A6A6A6" w:themeColor="background1" w:themeShade="A6"/>
                            <w:sz w:val="18"/>
                            <w:szCs w:val="18"/>
                            <w:lang w:val="en-IN"/>
                          </w:rPr>
                          <w:t>SAURABH BHAUSAHEB TELORE</w:t>
                        </w:r>
                      </w:sdtContent>
                    </w:sdt>
                    <w:r w:rsidR="007166C2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7166C2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7166C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7166C2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7166C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097F6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7166C2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80B" w:rsidRDefault="0073380B">
      <w:pPr>
        <w:spacing w:after="0" w:line="240" w:lineRule="auto"/>
      </w:pPr>
      <w:r>
        <w:separator/>
      </w:r>
    </w:p>
  </w:footnote>
  <w:footnote w:type="continuationSeparator" w:id="0">
    <w:p w:rsidR="0073380B" w:rsidRDefault="0073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D80" w:rsidRDefault="007166C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0EBD7B6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FD11397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885F0B5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D0E10"/>
    <w:multiLevelType w:val="hybridMultilevel"/>
    <w:tmpl w:val="5C4A0A10"/>
    <w:lvl w:ilvl="0" w:tplc="6C7898BE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F1CBF1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1936A914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0D80373A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1F0A13E4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5CD49D6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5C0A5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279E2C7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437E882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7"/>
    <w:rsid w:val="00097F6C"/>
    <w:rsid w:val="001D5E7B"/>
    <w:rsid w:val="003643C4"/>
    <w:rsid w:val="00514390"/>
    <w:rsid w:val="005F583F"/>
    <w:rsid w:val="007166C2"/>
    <w:rsid w:val="0073380B"/>
    <w:rsid w:val="007703BD"/>
    <w:rsid w:val="00BB3267"/>
    <w:rsid w:val="00BC4C8E"/>
    <w:rsid w:val="00BF434D"/>
    <w:rsid w:val="00C268E8"/>
    <w:rsid w:val="00CF6D4D"/>
    <w:rsid w:val="00E07545"/>
    <w:rsid w:val="00E10FB7"/>
    <w:rsid w:val="00F14646"/>
    <w:rsid w:val="00FC02A6"/>
    <w:rsid w:val="00FC6D8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D932E"/>
  <w15:docId w15:val="{E80FA5F5-745C-46E9-B51E-5360F735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link w:val="ListParagraphChar"/>
    <w:uiPriority w:val="99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Default">
    <w:name w:val="Default"/>
    <w:rsid w:val="00BB32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ListParagraphChar">
    <w:name w:val="List Paragraph Char"/>
    <w:link w:val="ListParagraph"/>
    <w:uiPriority w:val="99"/>
    <w:rsid w:val="00BB3267"/>
    <w:rPr>
      <w:color w:val="40382D" w:themeColor="text2" w:themeShade="BF"/>
      <w:sz w:val="21"/>
    </w:rPr>
  </w:style>
  <w:style w:type="paragraph" w:styleId="BodyText">
    <w:name w:val="Body Text"/>
    <w:basedOn w:val="Normal"/>
    <w:link w:val="BodyTextChar"/>
    <w:uiPriority w:val="1"/>
    <w:qFormat/>
    <w:rsid w:val="005F583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F583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42BFC6B2064B958869748183D2B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9926-9C65-4E1A-A866-492CF3C7287B}"/>
      </w:docPartPr>
      <w:docPartBody>
        <w:p w:rsidR="00EE6B5C" w:rsidRDefault="008A29FC">
          <w:pPr>
            <w:pStyle w:val="ED42BFC6B2064B958869748183D2B157"/>
          </w:pPr>
          <w:r>
            <w:t>Choose a building block.</w:t>
          </w:r>
        </w:p>
      </w:docPartBody>
    </w:docPart>
    <w:docPart>
      <w:docPartPr>
        <w:name w:val="FB7E92013BC84779A240A452054BA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78B5-9779-408B-92BC-2CB141E1D114}"/>
      </w:docPartPr>
      <w:docPartBody>
        <w:p w:rsidR="00EE6B5C" w:rsidRDefault="008A29FC">
          <w:pPr>
            <w:pStyle w:val="FB7E92013BC84779A240A452054BA983"/>
          </w:pPr>
          <w:r>
            <w:t>[Type Your Name]</w:t>
          </w:r>
        </w:p>
      </w:docPartBody>
    </w:docPart>
    <w:docPart>
      <w:docPartPr>
        <w:name w:val="699E1F1C934841ACB700D9EF659B6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A1946-EE1F-4382-B68F-13897D21B0C9}"/>
      </w:docPartPr>
      <w:docPartBody>
        <w:p w:rsidR="00EE6B5C" w:rsidRDefault="008A29FC">
          <w:pPr>
            <w:pStyle w:val="699E1F1C934841ACB700D9EF659B6932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39AE092A9CDA43CF870E2D395C8B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EFE47-A312-412A-B7AC-209CB90CAE98}"/>
      </w:docPartPr>
      <w:docPartBody>
        <w:p w:rsidR="00EE6B5C" w:rsidRDefault="008A29FC">
          <w:pPr>
            <w:pStyle w:val="39AE092A9CDA43CF870E2D395C8BD199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AF72533CE41149D0AE33C4B11ED53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5A3EB-B408-41D5-AECB-72A23A326227}"/>
      </w:docPartPr>
      <w:docPartBody>
        <w:p w:rsidR="00EE6B5C" w:rsidRDefault="008A29FC">
          <w:pPr>
            <w:pStyle w:val="AF72533CE41149D0AE33C4B11ED53CEF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07EDE4DA93F246669E2EE853E3586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2874B-5DEA-4264-BCDD-31A5955B87BB}"/>
      </w:docPartPr>
      <w:docPartBody>
        <w:p w:rsidR="00EE6B5C" w:rsidRDefault="008A29FC">
          <w:pPr>
            <w:pStyle w:val="07EDE4DA93F246669E2EE853E3586A73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FC"/>
    <w:rsid w:val="00527AF3"/>
    <w:rsid w:val="008611D5"/>
    <w:rsid w:val="008A29FC"/>
    <w:rsid w:val="00E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42BFC6B2064B958869748183D2B157">
    <w:name w:val="ED42BFC6B2064B958869748183D2B157"/>
  </w:style>
  <w:style w:type="paragraph" w:customStyle="1" w:styleId="FB7E92013BC84779A240A452054BA983">
    <w:name w:val="FB7E92013BC84779A240A452054BA983"/>
  </w:style>
  <w:style w:type="paragraph" w:customStyle="1" w:styleId="699E1F1C934841ACB700D9EF659B6932">
    <w:name w:val="699E1F1C934841ACB700D9EF659B6932"/>
  </w:style>
  <w:style w:type="paragraph" w:customStyle="1" w:styleId="39AE092A9CDA43CF870E2D395C8BD199">
    <w:name w:val="39AE092A9CDA43CF870E2D395C8BD199"/>
  </w:style>
  <w:style w:type="paragraph" w:customStyle="1" w:styleId="AF72533CE41149D0AE33C4B11ED53CEF">
    <w:name w:val="AF72533CE41149D0AE33C4B11ED53CEF"/>
  </w:style>
  <w:style w:type="paragraph" w:customStyle="1" w:styleId="CB62A1A05DE249E9B6ECF797FD5FE1C9">
    <w:name w:val="CB62A1A05DE249E9B6ECF797FD5FE1C9"/>
  </w:style>
  <w:style w:type="paragraph" w:customStyle="1" w:styleId="5717F69C178E4C05AF522A50C5FFCBFF">
    <w:name w:val="5717F69C178E4C05AF522A50C5FFCBFF"/>
  </w:style>
  <w:style w:type="paragraph" w:customStyle="1" w:styleId="3F8F87B93B234290A60ED7AD819C39E3">
    <w:name w:val="3F8F87B93B234290A60ED7AD819C39E3"/>
  </w:style>
  <w:style w:type="paragraph" w:customStyle="1" w:styleId="F18124B6B94A48C5A328AA4C5306CBE3">
    <w:name w:val="F18124B6B94A48C5A328AA4C5306CBE3"/>
  </w:style>
  <w:style w:type="paragraph" w:customStyle="1" w:styleId="F9431A5C35604C9599505746792FC456">
    <w:name w:val="F9431A5C35604C9599505746792FC456"/>
  </w:style>
  <w:style w:type="paragraph" w:customStyle="1" w:styleId="50880350720045D39AD55EFBCA2715C7">
    <w:name w:val="50880350720045D39AD55EFBCA2715C7"/>
  </w:style>
  <w:style w:type="paragraph" w:customStyle="1" w:styleId="7C3EBCF24BB244A191613DD622078493">
    <w:name w:val="7C3EBCF24BB244A191613DD622078493"/>
  </w:style>
  <w:style w:type="paragraph" w:customStyle="1" w:styleId="1CF1541D403E4671B1751D69BC04675D">
    <w:name w:val="1CF1541D403E4671B1751D69BC04675D"/>
  </w:style>
  <w:style w:type="paragraph" w:customStyle="1" w:styleId="4DEB277971DC4F6F9DD4F257A65DF1AD">
    <w:name w:val="4DEB277971DC4F6F9DD4F257A65DF1AD"/>
  </w:style>
  <w:style w:type="paragraph" w:customStyle="1" w:styleId="A6DA0CE880AA4F96B226F9F020128E73">
    <w:name w:val="A6DA0CE880AA4F96B226F9F020128E73"/>
  </w:style>
  <w:style w:type="paragraph" w:customStyle="1" w:styleId="F2B12EED570F40D4960F6102C483FAB8">
    <w:name w:val="F2B12EED570F40D4960F6102C483FAB8"/>
  </w:style>
  <w:style w:type="paragraph" w:customStyle="1" w:styleId="FDF2668FD3DD44C08C5654067D86D247">
    <w:name w:val="FDF2668FD3DD44C08C5654067D86D247"/>
  </w:style>
  <w:style w:type="paragraph" w:customStyle="1" w:styleId="04632E57B4CD473085EDACB7363889F9">
    <w:name w:val="04632E57B4CD473085EDACB7363889F9"/>
  </w:style>
  <w:style w:type="paragraph" w:customStyle="1" w:styleId="9E9465A35EE945D1BE221AA68D512490">
    <w:name w:val="9E9465A35EE945D1BE221AA68D512490"/>
  </w:style>
  <w:style w:type="paragraph" w:customStyle="1" w:styleId="07EDE4DA93F246669E2EE853E3586A73">
    <w:name w:val="07EDE4DA93F246669E2EE853E3586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AT WARKHED, TAL-SHEVGOAN ,DIST-AHAMDNAGAR ,mAHARASHTRA 414502</CompanyAddress>
  <CompanyPhone>7350142324,9762973236</CompanyPhone>
  <CompanyFax/>
  <CompanyEmail>saurabhtelore99@gmail.com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B9500C2-AE25-4FFE-BFF8-138E803B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106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BHAUSAHEB TELORE</dc:creator>
  <cp:lastModifiedBy>lenovo</cp:lastModifiedBy>
  <cp:revision>13</cp:revision>
  <cp:lastPrinted>2023-07-24T12:14:00Z</cp:lastPrinted>
  <dcterms:created xsi:type="dcterms:W3CDTF">2023-06-30T11:44:00Z</dcterms:created>
  <dcterms:modified xsi:type="dcterms:W3CDTF">2023-08-25T08:40:00Z</dcterms:modified>
</cp:coreProperties>
</file>